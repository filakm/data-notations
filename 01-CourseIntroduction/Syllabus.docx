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F7BA2" w14:textId="3C5D5C29" w:rsidR="00163D38" w:rsidRPr="00D90F68" w:rsidRDefault="002D262B" w:rsidP="00D65919">
      <w:pPr>
        <w:spacing w:before="3500"/>
        <w:ind w:left="540" w:firstLine="168"/>
        <w:jc w:val="center"/>
        <w:rPr>
          <w:b/>
          <w:sz w:val="70"/>
          <w:szCs w:val="70"/>
          <w:lang w:val="en-US"/>
        </w:rPr>
      </w:pPr>
      <w:r w:rsidRPr="00D90F68">
        <w:rPr>
          <w:b/>
          <w:sz w:val="70"/>
          <w:szCs w:val="70"/>
          <w:lang w:val="en-US"/>
        </w:rPr>
        <w:t xml:space="preserve">Cyfrowe Formaty Danych </w:t>
      </w:r>
      <w:r w:rsidR="00C266BD" w:rsidRPr="00D90F68">
        <w:rPr>
          <w:b/>
          <w:sz w:val="70"/>
          <w:szCs w:val="70"/>
          <w:lang w:val="en-US"/>
        </w:rPr>
        <w:br/>
      </w:r>
      <w:r w:rsidR="00D96FB2" w:rsidRPr="00D90F68">
        <w:rPr>
          <w:b/>
          <w:sz w:val="70"/>
          <w:szCs w:val="70"/>
          <w:lang w:val="en-US"/>
        </w:rPr>
        <w:t>Data Notations</w:t>
      </w:r>
    </w:p>
    <w:p w14:paraId="09D6BCAA" w14:textId="36767F90" w:rsidR="00163D38" w:rsidRPr="00D90F68" w:rsidRDefault="00163D38" w:rsidP="00CF76F0">
      <w:pPr>
        <w:spacing w:before="700"/>
        <w:ind w:left="540" w:firstLine="0"/>
        <w:jc w:val="center"/>
        <w:rPr>
          <w:b/>
          <w:sz w:val="30"/>
          <w:szCs w:val="30"/>
          <w:lang w:val="en-US"/>
        </w:rPr>
      </w:pPr>
      <w:r w:rsidRPr="00D90F68">
        <w:rPr>
          <w:b/>
          <w:sz w:val="36"/>
          <w:szCs w:val="36"/>
          <w:lang w:val="en-US"/>
        </w:rPr>
        <w:t>Sylabus zajęć</w:t>
      </w:r>
      <w:r w:rsidR="002B6DAD" w:rsidRPr="00D90F68">
        <w:rPr>
          <w:b/>
          <w:sz w:val="36"/>
          <w:szCs w:val="36"/>
          <w:lang w:val="en-US"/>
        </w:rPr>
        <w:t xml:space="preserve"> </w:t>
      </w:r>
      <w:r w:rsidR="006A7592" w:rsidRPr="00D90F68">
        <w:rPr>
          <w:b/>
          <w:sz w:val="36"/>
          <w:szCs w:val="36"/>
          <w:lang w:val="en-US"/>
        </w:rPr>
        <w:br/>
      </w:r>
      <w:r w:rsidR="002B6DAD" w:rsidRPr="00D90F68">
        <w:rPr>
          <w:b/>
          <w:sz w:val="30"/>
          <w:szCs w:val="30"/>
          <w:lang w:val="en-US"/>
        </w:rPr>
        <w:t xml:space="preserve">Course </w:t>
      </w:r>
      <w:r w:rsidR="004D39B2" w:rsidRPr="00D90F68">
        <w:rPr>
          <w:b/>
          <w:sz w:val="30"/>
          <w:szCs w:val="30"/>
          <w:lang w:val="en-US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7023CAB1" w:rsidR="009E1D49" w:rsidRDefault="00163D38" w:rsidP="006B1BE0">
      <w:pPr>
        <w:spacing w:before="2880"/>
        <w:jc w:val="center"/>
      </w:pPr>
      <w:r>
        <w:t>Kraków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1EF5A43A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2D262B">
        <w:rPr>
          <w:rFonts w:ascii="Garamond" w:hAnsi="Garamond"/>
          <w:b/>
          <w:lang w:val="en-US"/>
        </w:rPr>
        <w:t>20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2407DA87" w:rsidR="004E44ED" w:rsidRPr="002D3F30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GB"/>
        </w:rPr>
      </w:pPr>
      <w:r w:rsidRPr="002D3F30">
        <w:rPr>
          <w:rFonts w:ascii="Garamond" w:hAnsi="Garamond"/>
          <w:lang w:val="en-GB"/>
        </w:rPr>
        <w:t>Kierunek studiów</w:t>
      </w:r>
      <w:r w:rsidR="006E2B15" w:rsidRPr="002D3F30">
        <w:rPr>
          <w:rFonts w:ascii="Garamond" w:hAnsi="Garamond"/>
          <w:lang w:val="en-GB"/>
        </w:rPr>
        <w:t xml:space="preserve"> /</w:t>
      </w:r>
      <w:r w:rsidR="00F30E81" w:rsidRPr="002D3F30">
        <w:rPr>
          <w:rFonts w:ascii="Garamond" w:hAnsi="Garamond"/>
          <w:lang w:val="en-GB"/>
        </w:rPr>
        <w:t xml:space="preserve"> Field of study</w:t>
      </w:r>
      <w:r w:rsidR="006E2B15" w:rsidRPr="002D3F30">
        <w:rPr>
          <w:rFonts w:ascii="Garamond" w:hAnsi="Garamond"/>
          <w:lang w:val="en-GB"/>
        </w:rPr>
        <w:t xml:space="preserve"> </w:t>
      </w:r>
      <w:r w:rsidRPr="002D3F30">
        <w:rPr>
          <w:rFonts w:ascii="Garamond" w:hAnsi="Garamond"/>
          <w:lang w:val="en-GB"/>
        </w:rPr>
        <w:t xml:space="preserve">: </w:t>
      </w:r>
      <w:r w:rsidR="004E44ED" w:rsidRPr="002D3F30">
        <w:rPr>
          <w:rFonts w:ascii="Garamond" w:hAnsi="Garamond"/>
          <w:lang w:val="en-GB"/>
        </w:rPr>
        <w:tab/>
      </w:r>
      <w:r w:rsidR="00834FD8" w:rsidRPr="002D3F30">
        <w:rPr>
          <w:rFonts w:ascii="Garamond" w:hAnsi="Garamond"/>
          <w:lang w:val="en-GB"/>
        </w:rPr>
        <w:tab/>
      </w:r>
      <w:r w:rsidR="004E44ED" w:rsidRPr="002D3F30">
        <w:rPr>
          <w:rFonts w:ascii="Garamond" w:hAnsi="Garamond"/>
          <w:lang w:val="en-GB"/>
        </w:rPr>
        <w:t xml:space="preserve">Informatyka </w:t>
      </w:r>
      <w:r w:rsidR="00B60EC3" w:rsidRPr="002D3F30">
        <w:rPr>
          <w:rFonts w:ascii="Garamond" w:hAnsi="Garamond"/>
          <w:lang w:val="en-GB"/>
        </w:rPr>
        <w:t>Stosowana</w:t>
      </w:r>
      <w:r w:rsidR="00F30E81" w:rsidRPr="002D3F30">
        <w:rPr>
          <w:rFonts w:ascii="Garamond" w:hAnsi="Garamond"/>
          <w:lang w:val="en-GB"/>
        </w:rPr>
        <w:t xml:space="preserve"> / </w:t>
      </w:r>
      <w:r w:rsidR="002D3F30" w:rsidRPr="002D3F30">
        <w:rPr>
          <w:rFonts w:ascii="Garamond" w:hAnsi="Garamond"/>
          <w:lang w:val="en-GB"/>
        </w:rPr>
        <w:t>Computer Science</w:t>
      </w:r>
    </w:p>
    <w:p w14:paraId="319BE7F8" w14:textId="10902AB3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2D3F30">
        <w:rPr>
          <w:rFonts w:ascii="Garamond" w:hAnsi="Garamond"/>
          <w:lang w:val="en-US"/>
        </w:rPr>
        <w:t>1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0D6DF707" w:rsidR="00A54866" w:rsidRDefault="00D27BD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D27BD2">
        <w:rPr>
          <w:rFonts w:ascii="Garamond" w:hAnsi="Garamond"/>
        </w:rPr>
        <w:t>zapoznanie się z popularnymi formatami opisu danych</w:t>
      </w:r>
      <w:r w:rsidR="005A111C">
        <w:rPr>
          <w:rFonts w:ascii="Garamond" w:hAnsi="Garamond"/>
        </w:rPr>
        <w:br/>
      </w:r>
      <w:r w:rsidR="00B27A54">
        <w:rPr>
          <w:rFonts w:ascii="Garamond" w:hAnsi="Garamond"/>
        </w:rPr>
        <w:t>f</w:t>
      </w:r>
      <w:r w:rsidR="00B27A54" w:rsidRPr="00B27A54">
        <w:rPr>
          <w:rFonts w:ascii="Garamond" w:hAnsi="Garamond"/>
        </w:rPr>
        <w:t>amiliarization with popular data description formats</w:t>
      </w:r>
    </w:p>
    <w:p w14:paraId="7B3EBB17" w14:textId="322E5A8D" w:rsidR="00FC5C92" w:rsidRDefault="00D27BD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D27BD2">
        <w:rPr>
          <w:rFonts w:ascii="Garamond" w:hAnsi="Garamond"/>
        </w:rPr>
        <w:t>opanowanie umiejętności tworzenia dokumentów w oparciu o formaty opisu danych</w:t>
      </w:r>
      <w:r w:rsidR="00904019">
        <w:rPr>
          <w:rFonts w:ascii="Garamond" w:hAnsi="Garamond"/>
        </w:rPr>
        <w:br/>
      </w:r>
      <w:r w:rsidR="00295F97">
        <w:rPr>
          <w:rFonts w:ascii="Garamond" w:hAnsi="Garamond"/>
        </w:rPr>
        <w:t>m</w:t>
      </w:r>
      <w:r w:rsidR="00295F97" w:rsidRPr="00295F97">
        <w:rPr>
          <w:rFonts w:ascii="Garamond" w:hAnsi="Garamond"/>
        </w:rPr>
        <w:t>astering the ability to create documents based on data description formats</w:t>
      </w:r>
    </w:p>
    <w:p w14:paraId="3912D6C9" w14:textId="123B76D9" w:rsidR="009A5E23" w:rsidRPr="005A111C" w:rsidRDefault="003F306A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3F306A">
        <w:rPr>
          <w:rFonts w:ascii="Garamond" w:hAnsi="Garamond"/>
        </w:rPr>
        <w:t>używanie formatów danych do opisywania rzeczywistych danych</w:t>
      </w:r>
      <w:r w:rsidR="00092D22">
        <w:rPr>
          <w:rFonts w:ascii="Garamond" w:hAnsi="Garamond"/>
        </w:rPr>
        <w:br/>
      </w:r>
      <w:r w:rsidR="00295F97">
        <w:rPr>
          <w:rFonts w:ascii="Garamond" w:hAnsi="Garamond"/>
        </w:rPr>
        <w:t>u</w:t>
      </w:r>
      <w:r w:rsidR="00295F97" w:rsidRPr="00295F97">
        <w:rPr>
          <w:rFonts w:ascii="Garamond" w:hAnsi="Garamond"/>
        </w:rPr>
        <w:t>sing data formats to describe real data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140F88" w:rsidRPr="00B31CB1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32199D1" w:rsidR="00140F88" w:rsidRPr="00B31CB1" w:rsidRDefault="00B31CB1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B31CB1">
              <w:rPr>
                <w:rFonts w:ascii="Garamond" w:hAnsi="Garamond"/>
                <w:sz w:val="22"/>
                <w:szCs w:val="22"/>
              </w:rPr>
              <w:t>Śledzenie Wersji Do</w:t>
            </w:r>
            <w:r>
              <w:rPr>
                <w:rFonts w:ascii="Garamond" w:hAnsi="Garamond"/>
                <w:sz w:val="22"/>
                <w:szCs w:val="22"/>
              </w:rPr>
              <w:t>kumentu</w:t>
            </w:r>
            <w:r w:rsidR="00950FDA" w:rsidRPr="00B31CB1">
              <w:rPr>
                <w:rFonts w:ascii="Garamond" w:hAnsi="Garamond"/>
                <w:sz w:val="22"/>
                <w:szCs w:val="22"/>
              </w:rPr>
              <w:br/>
            </w:r>
            <w:r w:rsidR="00F52ED6" w:rsidRPr="00B31CB1">
              <w:rPr>
                <w:rFonts w:ascii="Garamond" w:hAnsi="Garamond"/>
                <w:sz w:val="22"/>
                <w:szCs w:val="22"/>
              </w:rPr>
              <w:t>D</w:t>
            </w:r>
            <w:r w:rsidRPr="00B31CB1">
              <w:rPr>
                <w:rFonts w:ascii="Garamond" w:hAnsi="Garamond"/>
                <w:sz w:val="22"/>
                <w:szCs w:val="22"/>
              </w:rPr>
              <w:t>o</w:t>
            </w:r>
            <w:r w:rsidR="00F52ED6" w:rsidRPr="00B31CB1">
              <w:rPr>
                <w:rFonts w:ascii="Garamond" w:hAnsi="Garamond"/>
                <w:sz w:val="22"/>
                <w:szCs w:val="22"/>
              </w:rPr>
              <w:t>cument Ver</w:t>
            </w:r>
            <w:r w:rsidRPr="00B31CB1">
              <w:rPr>
                <w:rFonts w:ascii="Garamond" w:hAnsi="Garamond"/>
                <w:sz w:val="22"/>
                <w:szCs w:val="22"/>
              </w:rPr>
              <w:t>s</w:t>
            </w:r>
            <w:r w:rsidR="00F52ED6" w:rsidRPr="00B31CB1">
              <w:rPr>
                <w:rFonts w:ascii="Garamond" w:hAnsi="Garamond"/>
                <w:sz w:val="22"/>
                <w:szCs w:val="22"/>
              </w:rPr>
              <w:t>ion Tracking</w:t>
            </w:r>
          </w:p>
        </w:tc>
      </w:tr>
      <w:tr w:rsidR="00140F88" w:rsidRPr="00B31CB1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B31CB1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3C045C52" w:rsidR="00140F88" w:rsidRPr="00B31CB1" w:rsidRDefault="00B31CB1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B31CB1">
              <w:rPr>
                <w:rFonts w:ascii="Garamond" w:hAnsi="Garamond"/>
              </w:rPr>
              <w:t>Tekstowe Formaty Do</w:t>
            </w:r>
            <w:r>
              <w:rPr>
                <w:rFonts w:ascii="Garamond" w:hAnsi="Garamond"/>
              </w:rPr>
              <w:t>kumentu</w:t>
            </w:r>
            <w:r w:rsidR="00184B6F" w:rsidRPr="00B31CB1">
              <w:rPr>
                <w:rFonts w:ascii="Garamond" w:hAnsi="Garamond"/>
              </w:rPr>
              <w:br/>
            </w:r>
            <w:r w:rsidRPr="00B31CB1">
              <w:rPr>
                <w:rFonts w:ascii="Garamond" w:hAnsi="Garamond"/>
              </w:rPr>
              <w:t>Text Document Formats</w:t>
            </w:r>
          </w:p>
        </w:tc>
      </w:tr>
      <w:tr w:rsidR="006430C5" w:rsidRPr="00CC5108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B31CB1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0F33665D" w:rsidR="006430C5" w:rsidRPr="00CC5108" w:rsidRDefault="00CC510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CC5108">
              <w:rPr>
                <w:rFonts w:ascii="Garamond" w:hAnsi="Garamond"/>
                <w:sz w:val="22"/>
                <w:szCs w:val="22"/>
              </w:rPr>
              <w:t>Uproszczone Formatowanie Tekstu</w:t>
            </w:r>
            <w:r w:rsidR="00184B6F" w:rsidRPr="00CC5108">
              <w:rPr>
                <w:rFonts w:ascii="Garamond" w:hAnsi="Garamond"/>
                <w:sz w:val="22"/>
                <w:szCs w:val="22"/>
              </w:rPr>
              <w:br/>
            </w:r>
            <w:r w:rsidR="00D85FBE" w:rsidRPr="00CC5108">
              <w:rPr>
                <w:rFonts w:ascii="Garamond" w:hAnsi="Garamond"/>
                <w:sz w:val="22"/>
                <w:szCs w:val="22"/>
              </w:rPr>
              <w:t>Lightweight Text Formatting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B22CC2" w:rsidRPr="00CA2DE9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7D068D23" w:rsidR="00B22CC2" w:rsidRPr="00CA2DE9" w:rsidRDefault="00CA2DE9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CA2DE9">
              <w:rPr>
                <w:rFonts w:ascii="Garamond" w:hAnsi="Garamond"/>
                <w:sz w:val="22"/>
                <w:szCs w:val="22"/>
              </w:rPr>
              <w:t>Struktura Treści I</w:t>
            </w:r>
            <w:r>
              <w:rPr>
                <w:rFonts w:ascii="Garamond" w:hAnsi="Garamond"/>
                <w:sz w:val="22"/>
                <w:szCs w:val="22"/>
              </w:rPr>
              <w:t>nternetowych</w:t>
            </w:r>
            <w:r w:rsidR="00184B6F" w:rsidRPr="00CA2DE9">
              <w:rPr>
                <w:rFonts w:ascii="Garamond" w:hAnsi="Garamond"/>
                <w:sz w:val="22"/>
                <w:szCs w:val="22"/>
              </w:rPr>
              <w:br/>
            </w:r>
            <w:r w:rsidR="00000A20" w:rsidRPr="00CA2DE9">
              <w:rPr>
                <w:rFonts w:ascii="Garamond" w:hAnsi="Garamond"/>
                <w:sz w:val="22"/>
                <w:szCs w:val="22"/>
              </w:rPr>
              <w:t>Web Content Structure</w:t>
            </w:r>
          </w:p>
        </w:tc>
      </w:tr>
      <w:tr w:rsidR="00140F88" w:rsidRPr="00CA2DE9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DE9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245A9548" w:rsidR="001364A7" w:rsidRPr="00CA2DE9" w:rsidRDefault="00CA2DE9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CA2DE9">
              <w:rPr>
                <w:rFonts w:ascii="Garamond" w:hAnsi="Garamond"/>
                <w:sz w:val="22"/>
                <w:szCs w:val="22"/>
              </w:rPr>
              <w:t>Formatowanie Treści Internetowy</w:t>
            </w:r>
            <w:r>
              <w:rPr>
                <w:rFonts w:ascii="Garamond" w:hAnsi="Garamond"/>
                <w:sz w:val="22"/>
                <w:szCs w:val="22"/>
              </w:rPr>
              <w:t>ch</w:t>
            </w:r>
            <w:r w:rsidR="001364A7" w:rsidRPr="00CA2DE9">
              <w:rPr>
                <w:rFonts w:ascii="Garamond" w:hAnsi="Garamond"/>
                <w:sz w:val="22"/>
                <w:szCs w:val="22"/>
              </w:rPr>
              <w:br/>
            </w:r>
            <w:r w:rsidRPr="00CA2DE9">
              <w:rPr>
                <w:rFonts w:ascii="Garamond" w:hAnsi="Garamond"/>
                <w:sz w:val="22"/>
                <w:szCs w:val="22"/>
              </w:rPr>
              <w:t>Web Content Formatting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DE9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430804AE" w:rsidR="00140F88" w:rsidRPr="002A03AD" w:rsidRDefault="00CE5F69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  <w:t>Test 2</w:t>
            </w: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6EDFF7E2" w:rsidR="00140F88" w:rsidRPr="00E67ACE" w:rsidRDefault="00536B9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</w:rPr>
              <w:t>K</w:t>
            </w:r>
            <w:r w:rsidR="00140F88" w:rsidRPr="00E67ACE">
              <w:rPr>
                <w:rFonts w:ascii="Garamond" w:hAnsi="Garamond"/>
                <w:sz w:val="22"/>
              </w:rPr>
              <w:t>olokwi</w:t>
            </w:r>
            <w:r>
              <w:rPr>
                <w:rFonts w:ascii="Garamond" w:hAnsi="Garamond"/>
                <w:sz w:val="22"/>
              </w:rPr>
              <w:t>um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 for absent students</w:t>
            </w:r>
          </w:p>
        </w:tc>
      </w:tr>
      <w:tr w:rsidR="00536B9C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536B9C" w:rsidRPr="00E67ACE" w:rsidRDefault="00536B9C" w:rsidP="00536B9C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536B9C" w:rsidRPr="00D060F8" w:rsidRDefault="00536B9C" w:rsidP="00536B9C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Oceny końcowe</w:t>
            </w:r>
            <w:r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46EC324" w14:textId="458A7ACF" w:rsidR="003807C4" w:rsidRDefault="003807C4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GB"/>
        </w:rPr>
      </w:pPr>
      <w:r w:rsidRPr="003807C4">
        <w:rPr>
          <w:rFonts w:ascii="Garamond" w:hAnsi="Garamond"/>
          <w:lang w:val="en-GB"/>
        </w:rPr>
        <w:t>Tom Marrs, JSON at Work: Practical Data Integration for the Web, O'Reilly Media; 1st edition (August 8, 2017)</w:t>
      </w:r>
    </w:p>
    <w:p w14:paraId="5B59A1FB" w14:textId="4567D8E0" w:rsidR="003807C4" w:rsidRPr="003807C4" w:rsidRDefault="00AB048D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GB"/>
        </w:rPr>
      </w:pPr>
      <w:r w:rsidRPr="00AB048D">
        <w:rPr>
          <w:rFonts w:ascii="Garamond" w:hAnsi="Garamond"/>
          <w:lang w:val="en-GB"/>
        </w:rPr>
        <w:t>Web standards programmer's reference : HTML, CSS, JavaScript, Perl, Python, and PHP / Steven M. Schafer. - Indianapolis : Wiley, 2005.</w:t>
      </w:r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8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0AFAD553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1EB44C64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AF7FAA">
              <w:rPr>
                <w:rFonts w:ascii="Garamond" w:hAnsi="Garamond"/>
              </w:rPr>
              <w:t>10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21E0813A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AF7FAA">
              <w:rPr>
                <w:rFonts w:ascii="Garamond" w:hAnsi="Garamond"/>
              </w:rPr>
              <w:t>10</w:t>
            </w:r>
          </w:p>
        </w:tc>
      </w:tr>
      <w:tr w:rsidR="006F66DF" w:rsidRPr="00CA2ECB" w14:paraId="768844B3" w14:textId="77777777" w:rsidTr="00F6273D">
        <w:tc>
          <w:tcPr>
            <w:tcW w:w="6633" w:type="dxa"/>
            <w:gridSpan w:val="2"/>
          </w:tcPr>
          <w:p w14:paraId="2CF10EC5" w14:textId="77777777" w:rsidR="006F66DF" w:rsidRPr="00CA2ECB" w:rsidRDefault="006F66DF" w:rsidP="00F6273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36D07794" w14:textId="0DCBAB8F" w:rsidR="006F66DF" w:rsidRPr="00CA2ECB" w:rsidRDefault="006F66DF" w:rsidP="00F6273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AF7589">
              <w:rPr>
                <w:rFonts w:ascii="Garamond" w:hAnsi="Garamond"/>
              </w:rPr>
              <w:t>2</w:t>
            </w:r>
            <w:r>
              <w:rPr>
                <w:rFonts w:ascii="Garamond" w:hAnsi="Garamond"/>
              </w:rPr>
              <w:t>0</w:t>
            </w:r>
          </w:p>
        </w:tc>
      </w:tr>
      <w:tr w:rsidR="00CF337A" w:rsidRPr="00E0770C" w14:paraId="4B2AC020" w14:textId="77777777" w:rsidTr="00A84813">
        <w:tc>
          <w:tcPr>
            <w:tcW w:w="2551" w:type="dxa"/>
          </w:tcPr>
          <w:p w14:paraId="2296E8D5" w14:textId="11B261D1" w:rsidR="008C7359" w:rsidRPr="00E0770C" w:rsidRDefault="00261D8E" w:rsidP="00AF7EF2">
            <w:pPr>
              <w:spacing w:before="100"/>
              <w:ind w:left="0" w:firstLine="0"/>
              <w:jc w:val="left"/>
              <w:rPr>
                <w:rFonts w:ascii="Garamond" w:hAnsi="Garamond"/>
                <w:i/>
                <w:iCs/>
                <w:sz w:val="22"/>
                <w:szCs w:val="22"/>
              </w:rPr>
            </w:pPr>
            <w:r w:rsidRPr="00E0770C">
              <w:rPr>
                <w:rFonts w:ascii="Garamond" w:hAnsi="Garamond"/>
                <w:i/>
                <w:iCs/>
                <w:sz w:val="22"/>
                <w:szCs w:val="22"/>
              </w:rPr>
              <w:t xml:space="preserve">Obecność </w:t>
            </w:r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>na zajęciach</w:t>
            </w:r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br/>
              <w:t>Attendance at classes</w:t>
            </w:r>
          </w:p>
        </w:tc>
        <w:tc>
          <w:tcPr>
            <w:tcW w:w="4082" w:type="dxa"/>
          </w:tcPr>
          <w:p w14:paraId="126EEEE0" w14:textId="3E5169DE" w:rsidR="00CF337A" w:rsidRPr="00D90F68" w:rsidRDefault="003C0A47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i/>
                <w:iCs/>
                <w:lang w:val="en-US"/>
              </w:rPr>
            </w:pPr>
            <w:r w:rsidRPr="00D90F68">
              <w:rPr>
                <w:rFonts w:ascii="Garamond" w:hAnsi="Garamond"/>
                <w:i/>
                <w:iCs/>
                <w:lang w:val="en-US"/>
              </w:rPr>
              <w:t>Punkty bonusowe za wysoką frekwencję</w:t>
            </w:r>
            <w:r w:rsidRPr="00D90F68">
              <w:rPr>
                <w:rFonts w:ascii="Garamond" w:hAnsi="Garamond"/>
                <w:i/>
                <w:iCs/>
                <w:lang w:val="en-US"/>
              </w:rPr>
              <w:br/>
            </w:r>
            <w:r w:rsidR="007D61BB" w:rsidRPr="00D90F68">
              <w:rPr>
                <w:rFonts w:ascii="Garamond" w:hAnsi="Garamond"/>
                <w:i/>
                <w:iCs/>
                <w:lang w:val="en-US"/>
              </w:rPr>
              <w:t>Bonus points for high attendance</w:t>
            </w:r>
            <w:r w:rsidR="00D90F68" w:rsidRPr="00D90F68">
              <w:rPr>
                <w:rFonts w:ascii="Garamond" w:hAnsi="Garamond"/>
                <w:i/>
                <w:iCs/>
                <w:lang w:val="en-US"/>
              </w:rPr>
              <w:br/>
              <w:t>100% at</w:t>
            </w:r>
            <w:r w:rsidR="00D90F68">
              <w:rPr>
                <w:rFonts w:ascii="Garamond" w:hAnsi="Garamond"/>
                <w:i/>
                <w:iCs/>
                <w:lang w:val="en-US"/>
              </w:rPr>
              <w:t>tendance – 2 pts</w:t>
            </w:r>
            <w:r w:rsidR="00D90F68">
              <w:rPr>
                <w:rFonts w:ascii="Garamond" w:hAnsi="Garamond"/>
                <w:i/>
                <w:iCs/>
                <w:lang w:val="en-US"/>
              </w:rPr>
              <w:br/>
            </w:r>
            <w:r w:rsidR="00E6203A">
              <w:rPr>
                <w:rFonts w:ascii="Garamond" w:hAnsi="Garamond"/>
                <w:i/>
                <w:iCs/>
                <w:lang w:val="en-US"/>
              </w:rPr>
              <w:t>60% attendance – 1 pts</w:t>
            </w:r>
          </w:p>
        </w:tc>
        <w:tc>
          <w:tcPr>
            <w:tcW w:w="993" w:type="dxa"/>
            <w:vAlign w:val="center"/>
          </w:tcPr>
          <w:p w14:paraId="44CEC365" w14:textId="0149F72F" w:rsidR="00CF337A" w:rsidRPr="00E0770C" w:rsidRDefault="00182E8E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i/>
                <w:iCs/>
              </w:rPr>
            </w:pPr>
            <w:r w:rsidRPr="00E0770C">
              <w:rPr>
                <w:rFonts w:ascii="Garamond" w:hAnsi="Garamond"/>
                <w:i/>
                <w:iCs/>
              </w:rPr>
              <w:t xml:space="preserve">0 - </w:t>
            </w:r>
            <w:r w:rsidR="002D262B">
              <w:rPr>
                <w:rFonts w:ascii="Garamond" w:hAnsi="Garamond"/>
                <w:i/>
                <w:iCs/>
              </w:rPr>
              <w:t>2</w:t>
            </w:r>
          </w:p>
        </w:tc>
      </w:tr>
    </w:tbl>
    <w:p w14:paraId="47D8EC85" w14:textId="4EAFF918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 xml:space="preserve">Możesz </w:t>
      </w:r>
      <w:r w:rsidR="00895356">
        <w:rPr>
          <w:color w:val="FF0000"/>
        </w:rPr>
        <w:t>uzupełnić</w:t>
      </w:r>
      <w:r w:rsidRPr="0097417F">
        <w:rPr>
          <w:color w:val="FF0000"/>
        </w:rPr>
        <w:t xml:space="preserve">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145D30CF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 xml:space="preserve">You can </w:t>
      </w:r>
      <w:r w:rsidR="00394FF5">
        <w:rPr>
          <w:color w:val="FF0000"/>
          <w:lang w:val="en-US"/>
        </w:rPr>
        <w:t>additionally take part in</w:t>
      </w:r>
      <w:r w:rsidRPr="0097417F">
        <w:rPr>
          <w:color w:val="FF0000"/>
          <w:lang w:val="en-US"/>
        </w:rPr>
        <w:t xml:space="preserve"> any test only if you </w:t>
      </w:r>
      <w:r w:rsidR="00394FF5">
        <w:rPr>
          <w:color w:val="FF0000"/>
          <w:lang w:val="en-US"/>
        </w:rPr>
        <w:t>were</w:t>
      </w:r>
      <w:r w:rsidRPr="0097417F">
        <w:rPr>
          <w:color w:val="FF0000"/>
          <w:lang w:val="en-US"/>
        </w:rPr>
        <w:t xml:space="preserve">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0D52EE0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 xml:space="preserve">Aby zaliczyć przedmiot, musisz uzyskać co najmniej </w:t>
      </w:r>
      <w:r w:rsidR="00F74071">
        <w:t>1</w:t>
      </w:r>
      <w:r w:rsidR="00AF7589">
        <w:t>0</w:t>
      </w:r>
      <w:r w:rsidRPr="00DC4881">
        <w:t xml:space="preserve"> punktów</w:t>
      </w:r>
      <w:r w:rsidR="000D31D9">
        <w:t xml:space="preserve"> (50%)</w:t>
      </w:r>
      <w:r w:rsidRPr="00DC4881">
        <w:t>.</w:t>
      </w:r>
    </w:p>
    <w:p w14:paraId="64D79408" w14:textId="362BE634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>You need at least 1</w:t>
      </w:r>
      <w:r w:rsidR="00AF7589">
        <w:rPr>
          <w:lang w:val="en-US"/>
        </w:rPr>
        <w:t>0</w:t>
      </w:r>
      <w:r w:rsidRPr="005774CF">
        <w:rPr>
          <w:lang w:val="en-US"/>
        </w:rPr>
        <w:t xml:space="preserve"> points</w:t>
      </w:r>
      <w:r w:rsidR="000D31D9">
        <w:rPr>
          <w:lang w:val="en-US"/>
        </w:rPr>
        <w:t xml:space="preserve"> (50%)</w:t>
      </w:r>
      <w:r w:rsidRPr="005774CF">
        <w:rPr>
          <w:lang w:val="en-US"/>
        </w:rPr>
        <w:t xml:space="preserve">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3E9376F4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B80F88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283323F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 xml:space="preserve">≥ </w:t>
            </w:r>
            <w:r w:rsidR="00B80F88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0232CDE6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B80F88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7E42D756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B80F88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F07BD3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B80F88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A4478E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B80F88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272D4D0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9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8FBC1" w14:textId="77777777" w:rsidR="00B6437D" w:rsidRDefault="00B6437D" w:rsidP="004E537E">
      <w:pPr>
        <w:spacing w:before="0"/>
      </w:pPr>
      <w:r>
        <w:separator/>
      </w:r>
    </w:p>
  </w:endnote>
  <w:endnote w:type="continuationSeparator" w:id="0">
    <w:p w14:paraId="006E1D14" w14:textId="77777777" w:rsidR="00B6437D" w:rsidRDefault="00B6437D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51C9B" w14:textId="77777777" w:rsidR="00B6437D" w:rsidRDefault="00B6437D" w:rsidP="004E537E">
      <w:pPr>
        <w:spacing w:before="0"/>
      </w:pPr>
      <w:r>
        <w:separator/>
      </w:r>
    </w:p>
  </w:footnote>
  <w:footnote w:type="continuationSeparator" w:id="0">
    <w:p w14:paraId="601F39A5" w14:textId="77777777" w:rsidR="00B6437D" w:rsidRDefault="00B6437D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00A20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31D9"/>
    <w:rsid w:val="000D4EA3"/>
    <w:rsid w:val="000E54D9"/>
    <w:rsid w:val="00100B0B"/>
    <w:rsid w:val="0010218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2E8E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61D8E"/>
    <w:rsid w:val="002710BA"/>
    <w:rsid w:val="002738B8"/>
    <w:rsid w:val="00276E87"/>
    <w:rsid w:val="002770AB"/>
    <w:rsid w:val="00295F97"/>
    <w:rsid w:val="002A03AD"/>
    <w:rsid w:val="002A5F5F"/>
    <w:rsid w:val="002B0525"/>
    <w:rsid w:val="002B1B21"/>
    <w:rsid w:val="002B6DAD"/>
    <w:rsid w:val="002C36F2"/>
    <w:rsid w:val="002D0A01"/>
    <w:rsid w:val="002D262B"/>
    <w:rsid w:val="002D3F30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07C4"/>
    <w:rsid w:val="0038445A"/>
    <w:rsid w:val="003911A2"/>
    <w:rsid w:val="00394FF5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C0A47"/>
    <w:rsid w:val="003D0768"/>
    <w:rsid w:val="003E2462"/>
    <w:rsid w:val="003E2EFE"/>
    <w:rsid w:val="003E7440"/>
    <w:rsid w:val="003F2A30"/>
    <w:rsid w:val="003F306A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1B39"/>
    <w:rsid w:val="004D24AB"/>
    <w:rsid w:val="004D39B2"/>
    <w:rsid w:val="004D625A"/>
    <w:rsid w:val="004E1B13"/>
    <w:rsid w:val="004E44ED"/>
    <w:rsid w:val="004E537E"/>
    <w:rsid w:val="004F1019"/>
    <w:rsid w:val="004F339A"/>
    <w:rsid w:val="004F5CA0"/>
    <w:rsid w:val="004F7064"/>
    <w:rsid w:val="005048DF"/>
    <w:rsid w:val="00510E39"/>
    <w:rsid w:val="0051125E"/>
    <w:rsid w:val="00524959"/>
    <w:rsid w:val="00525769"/>
    <w:rsid w:val="0052598D"/>
    <w:rsid w:val="0053335D"/>
    <w:rsid w:val="005366AF"/>
    <w:rsid w:val="00536B9C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1EB"/>
    <w:rsid w:val="0063072B"/>
    <w:rsid w:val="006430C5"/>
    <w:rsid w:val="006522F2"/>
    <w:rsid w:val="00663931"/>
    <w:rsid w:val="006656AD"/>
    <w:rsid w:val="006765FD"/>
    <w:rsid w:val="00676D80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6F66DF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D61BB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46717"/>
    <w:rsid w:val="00854AAD"/>
    <w:rsid w:val="0085721F"/>
    <w:rsid w:val="00857AF3"/>
    <w:rsid w:val="00891BEA"/>
    <w:rsid w:val="00895356"/>
    <w:rsid w:val="00897EF2"/>
    <w:rsid w:val="008A0945"/>
    <w:rsid w:val="008A7DB6"/>
    <w:rsid w:val="008C7359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517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048D"/>
    <w:rsid w:val="00AB1BE3"/>
    <w:rsid w:val="00AB4EDC"/>
    <w:rsid w:val="00AC4712"/>
    <w:rsid w:val="00AC562E"/>
    <w:rsid w:val="00AC6912"/>
    <w:rsid w:val="00AD3B5F"/>
    <w:rsid w:val="00AE39CF"/>
    <w:rsid w:val="00AE6635"/>
    <w:rsid w:val="00AE6E57"/>
    <w:rsid w:val="00AE7478"/>
    <w:rsid w:val="00AF7589"/>
    <w:rsid w:val="00AF7EF2"/>
    <w:rsid w:val="00AF7FAA"/>
    <w:rsid w:val="00B22CC2"/>
    <w:rsid w:val="00B27A54"/>
    <w:rsid w:val="00B27FC6"/>
    <w:rsid w:val="00B31CB1"/>
    <w:rsid w:val="00B46CC5"/>
    <w:rsid w:val="00B52FD8"/>
    <w:rsid w:val="00B5707C"/>
    <w:rsid w:val="00B5720D"/>
    <w:rsid w:val="00B60EC3"/>
    <w:rsid w:val="00B6437D"/>
    <w:rsid w:val="00B80F88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DE9"/>
    <w:rsid w:val="00CA2ECB"/>
    <w:rsid w:val="00CB5165"/>
    <w:rsid w:val="00CC377E"/>
    <w:rsid w:val="00CC5108"/>
    <w:rsid w:val="00CC6C48"/>
    <w:rsid w:val="00CE5F69"/>
    <w:rsid w:val="00CE6A51"/>
    <w:rsid w:val="00CF337A"/>
    <w:rsid w:val="00CF76F0"/>
    <w:rsid w:val="00CF7930"/>
    <w:rsid w:val="00D02617"/>
    <w:rsid w:val="00D060F8"/>
    <w:rsid w:val="00D07027"/>
    <w:rsid w:val="00D12DE5"/>
    <w:rsid w:val="00D13D23"/>
    <w:rsid w:val="00D167FE"/>
    <w:rsid w:val="00D24DC3"/>
    <w:rsid w:val="00D24F51"/>
    <w:rsid w:val="00D25A2D"/>
    <w:rsid w:val="00D27BD2"/>
    <w:rsid w:val="00D35BB5"/>
    <w:rsid w:val="00D35BD7"/>
    <w:rsid w:val="00D36AF7"/>
    <w:rsid w:val="00D41FF9"/>
    <w:rsid w:val="00D44939"/>
    <w:rsid w:val="00D65919"/>
    <w:rsid w:val="00D66C29"/>
    <w:rsid w:val="00D85FBE"/>
    <w:rsid w:val="00D90D92"/>
    <w:rsid w:val="00D90F68"/>
    <w:rsid w:val="00D96FB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70C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03A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3B01"/>
    <w:rsid w:val="00F359E8"/>
    <w:rsid w:val="00F42AEB"/>
    <w:rsid w:val="00F4723A"/>
    <w:rsid w:val="00F5036A"/>
    <w:rsid w:val="00F52ED6"/>
    <w:rsid w:val="00F52FDD"/>
    <w:rsid w:val="00F62339"/>
    <w:rsid w:val="00F63DA2"/>
    <w:rsid w:val="00F71BC5"/>
    <w:rsid w:val="00F74071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jHmWifVUNMKIGHmaGPVqSD-L6i1Zw-M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1547</TotalTime>
  <Pages>4</Pages>
  <Words>438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223</cp:revision>
  <cp:lastPrinted>2013-09-30T09:07:00Z</cp:lastPrinted>
  <dcterms:created xsi:type="dcterms:W3CDTF">2015-09-26T12:13:00Z</dcterms:created>
  <dcterms:modified xsi:type="dcterms:W3CDTF">2025-10-11T10:58:00Z</dcterms:modified>
</cp:coreProperties>
</file>